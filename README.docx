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77A1E" w14:textId="3C3EB994" w:rsidR="00E94641" w:rsidRDefault="006630C4">
      <w:r>
        <w:t xml:space="preserve">TO COMPILE: </w:t>
      </w:r>
    </w:p>
    <w:p w14:paraId="4D624239" w14:textId="741A3A42" w:rsidR="006630C4" w:rsidRDefault="006630C4">
      <w:r>
        <w:t xml:space="preserve">make </w:t>
      </w:r>
    </w:p>
    <w:p w14:paraId="1142C01B" w14:textId="57AE2E5A" w:rsidR="006630C4" w:rsidRDefault="006630C4">
      <w:r>
        <w:t xml:space="preserve">TO EXECUTE: </w:t>
      </w:r>
    </w:p>
    <w:p w14:paraId="50350604" w14:textId="14E58D8C" w:rsidR="006630C4" w:rsidRDefault="006630C4">
      <w:proofErr w:type="gramStart"/>
      <w:r>
        <w:t>./</w:t>
      </w:r>
      <w:proofErr w:type="spellStart"/>
      <w:proofErr w:type="gramEnd"/>
      <w:r>
        <w:t>userver</w:t>
      </w:r>
      <w:proofErr w:type="spellEnd"/>
      <w:r>
        <w:t xml:space="preserve"> &lt;port no&gt;</w:t>
      </w:r>
    </w:p>
    <w:p w14:paraId="4573DE58" w14:textId="09F7158D" w:rsidR="006630C4" w:rsidRDefault="006630C4">
      <w:proofErr w:type="gramStart"/>
      <w:r>
        <w:t>./</w:t>
      </w:r>
      <w:proofErr w:type="spellStart"/>
      <w:proofErr w:type="gramEnd"/>
      <w:r>
        <w:t>uclient</w:t>
      </w:r>
      <w:proofErr w:type="spellEnd"/>
      <w:r>
        <w:t xml:space="preserve"> &lt;port no&gt; input.txt</w:t>
      </w:r>
    </w:p>
    <w:p w14:paraId="670274B9" w14:textId="21AA64FB" w:rsidR="006630C4" w:rsidRDefault="006630C4">
      <w:r>
        <w:t xml:space="preserve">TO CLEAN: </w:t>
      </w:r>
    </w:p>
    <w:p w14:paraId="20F0B2C0" w14:textId="5A687340" w:rsidR="006630C4" w:rsidRDefault="006630C4">
      <w:r>
        <w:t>make clean</w:t>
      </w:r>
    </w:p>
    <w:sectPr w:rsidR="0066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C4"/>
    <w:rsid w:val="000005E5"/>
    <w:rsid w:val="00442B3C"/>
    <w:rsid w:val="006630C4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961"/>
  <w15:chartTrackingRefBased/>
  <w15:docId w15:val="{905FED43-9777-7443-A657-9237360C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iman/Library/Containers/com.microsoft.Word/Data/Library/Application%20Support/Microsoft/Office/16.0/DTS/Search/%7b744826A8-546E-6A43-9EC5-4F995D0302FC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Sigdel, Saiman</cp:lastModifiedBy>
  <cp:revision>1</cp:revision>
  <dcterms:created xsi:type="dcterms:W3CDTF">2021-03-17T23:36:00Z</dcterms:created>
  <dcterms:modified xsi:type="dcterms:W3CDTF">2021-03-17T23:37:00Z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